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75336" w14:textId="2971407A" w:rsidR="005E74A8" w:rsidRPr="005E74A8" w:rsidRDefault="005E74A8" w:rsidP="00AB4981">
      <w:pPr>
        <w:pStyle w:val="Details"/>
        <w:rPr>
          <w:b/>
          <w:sz w:val="40"/>
          <w:szCs w:val="40"/>
        </w:rPr>
      </w:pPr>
      <w:r w:rsidRPr="005E74A8">
        <w:rPr>
          <w:b/>
          <w:sz w:val="40"/>
          <w:szCs w:val="40"/>
        </w:rPr>
        <w:t>CANTEEN MANAGEMENT SYSTEM</w:t>
      </w:r>
    </w:p>
    <w:p w14:paraId="6D1695CB" w14:textId="77777777" w:rsidR="005E74A8" w:rsidRDefault="005E74A8" w:rsidP="00AB4981">
      <w:pPr>
        <w:pStyle w:val="Details"/>
        <w:rPr>
          <w:b/>
        </w:rPr>
      </w:pPr>
    </w:p>
    <w:p w14:paraId="52DA0D1C" w14:textId="3E70165C" w:rsidR="00EF36A5" w:rsidRPr="00AB4981" w:rsidRDefault="00EF36A5" w:rsidP="00AB4981">
      <w:pPr>
        <w:pStyle w:val="Details"/>
      </w:pPr>
      <w:r w:rsidRPr="00AB4981">
        <w:rPr>
          <w:b/>
        </w:rPr>
        <w:t>Date</w:t>
      </w:r>
      <w:r w:rsidRPr="00AB4981">
        <w:t xml:space="preserve">: </w:t>
      </w:r>
      <w:r w:rsidR="005E74A8">
        <w:t>31-8-2022</w:t>
      </w:r>
    </w:p>
    <w:p w14:paraId="35B1004B" w14:textId="151D6E2D" w:rsidR="00EF36A5" w:rsidRDefault="00754ABC" w:rsidP="00AB4981">
      <w:pPr>
        <w:pStyle w:val="Details"/>
      </w:pPr>
      <w:r>
        <w:rPr>
          <w:b/>
        </w:rPr>
        <w:t>Guide</w:t>
      </w:r>
      <w:r w:rsidR="00EF36A5" w:rsidRPr="00AB4981">
        <w:t>:</w:t>
      </w:r>
      <w:r w:rsidR="00D42023">
        <w:t xml:space="preserve"> Miss.</w:t>
      </w:r>
      <w:r w:rsidR="00EF36A5" w:rsidRPr="00AB4981">
        <w:t xml:space="preserve"> </w:t>
      </w:r>
      <w:r w:rsidR="005E74A8">
        <w:t>Ankitha Philip</w:t>
      </w:r>
    </w:p>
    <w:p w14:paraId="10C3D4FD" w14:textId="43CEB491" w:rsidR="00A57CE9" w:rsidRDefault="00A57CE9" w:rsidP="00AB4981">
      <w:pPr>
        <w:pStyle w:val="Details"/>
      </w:pPr>
    </w:p>
    <w:p w14:paraId="6BF20387" w14:textId="3E7E3E9D" w:rsidR="00A57CE9" w:rsidRDefault="00A57CE9" w:rsidP="00AB4981">
      <w:pPr>
        <w:pStyle w:val="Details"/>
      </w:pPr>
    </w:p>
    <w:p w14:paraId="0C34EE85" w14:textId="4C548A9A" w:rsidR="00A57CE9" w:rsidRDefault="00A57CE9" w:rsidP="00A57CE9">
      <w:pPr>
        <w:pStyle w:val="Details"/>
        <w:numPr>
          <w:ilvl w:val="0"/>
          <w:numId w:val="4"/>
        </w:numPr>
      </w:pPr>
      <w:r>
        <w:t>Project Overview?</w:t>
      </w:r>
    </w:p>
    <w:p w14:paraId="6256134E" w14:textId="1B2F7D9E" w:rsidR="00A57CE9" w:rsidRPr="00A57CE9" w:rsidRDefault="00A57CE9" w:rsidP="00A57CE9">
      <w:pPr>
        <w:pStyle w:val="Details"/>
        <w:rPr>
          <w:i/>
        </w:rPr>
      </w:pPr>
    </w:p>
    <w:p w14:paraId="76189B23" w14:textId="4CCA3CFD" w:rsidR="00A57CE9" w:rsidRDefault="005E74A8" w:rsidP="00A57CE9">
      <w:pPr>
        <w:pStyle w:val="Details"/>
      </w:pPr>
      <w:r>
        <w:t xml:space="preserve">    Canteen management system is especially focusing the Amal Jyothi College, Kanjirappally. By this the customers (both teachers and students) can easily order the food items in online and can be avoid the wastage of time. By this they can know the special items of that day. And also, they can choose the items from different types without any rush.</w:t>
      </w:r>
    </w:p>
    <w:p w14:paraId="0592A136" w14:textId="77777777" w:rsidR="005E74A8" w:rsidRDefault="005E74A8" w:rsidP="00A57CE9">
      <w:pPr>
        <w:pStyle w:val="Details"/>
      </w:pPr>
    </w:p>
    <w:p w14:paraId="0F265340" w14:textId="6248FD05"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14:paraId="45C20DAD" w14:textId="40938169" w:rsidR="00754ABC" w:rsidRDefault="00754ABC" w:rsidP="00754ABC">
      <w:pPr>
        <w:pStyle w:val="Details"/>
        <w:ind w:left="720"/>
      </w:pPr>
    </w:p>
    <w:p w14:paraId="3C932ABD" w14:textId="7C88AF67" w:rsidR="00754ABC" w:rsidRDefault="005E74A8" w:rsidP="005E74A8">
      <w:pPr>
        <w:pStyle w:val="Details"/>
        <w:numPr>
          <w:ilvl w:val="0"/>
          <w:numId w:val="5"/>
        </w:numPr>
      </w:pPr>
      <w:r>
        <w:t>Decrease the rush</w:t>
      </w:r>
    </w:p>
    <w:p w14:paraId="22BE004D" w14:textId="1316A5E0" w:rsidR="005E74A8" w:rsidRDefault="005E74A8" w:rsidP="005E74A8">
      <w:pPr>
        <w:pStyle w:val="Details"/>
        <w:numPr>
          <w:ilvl w:val="0"/>
          <w:numId w:val="5"/>
        </w:numPr>
      </w:pPr>
      <w:r>
        <w:t>Know the availability</w:t>
      </w:r>
    </w:p>
    <w:p w14:paraId="66E64B5A" w14:textId="5A93F0CF" w:rsidR="005E74A8" w:rsidRDefault="005E74A8" w:rsidP="005E74A8">
      <w:pPr>
        <w:pStyle w:val="Details"/>
        <w:numPr>
          <w:ilvl w:val="0"/>
          <w:numId w:val="5"/>
        </w:numPr>
      </w:pPr>
      <w:r>
        <w:t>Know the special items in that day</w:t>
      </w:r>
    </w:p>
    <w:p w14:paraId="788A2E35" w14:textId="77777777" w:rsidR="005E74A8" w:rsidRDefault="005E74A8" w:rsidP="005E74A8">
      <w:pPr>
        <w:pStyle w:val="Details"/>
        <w:ind w:left="1440"/>
      </w:pPr>
    </w:p>
    <w:p w14:paraId="50203765" w14:textId="474FC0E4" w:rsidR="00A57CE9" w:rsidRDefault="00A57CE9" w:rsidP="00A57CE9">
      <w:pPr>
        <w:pStyle w:val="Details"/>
        <w:numPr>
          <w:ilvl w:val="0"/>
          <w:numId w:val="4"/>
        </w:numPr>
      </w:pPr>
      <w:r>
        <w:t xml:space="preserve">Specify the Viewers/Public which is to be involved in the </w:t>
      </w:r>
      <w:r w:rsidR="00BA5423">
        <w:t>S</w:t>
      </w:r>
      <w:r>
        <w:t>ystem?</w:t>
      </w:r>
    </w:p>
    <w:p w14:paraId="59A7C9C3" w14:textId="77777777" w:rsidR="005E74A8" w:rsidRDefault="005E74A8" w:rsidP="005E74A8">
      <w:pPr>
        <w:pStyle w:val="Details"/>
        <w:ind w:left="720"/>
      </w:pPr>
    </w:p>
    <w:p w14:paraId="1AF7F341" w14:textId="57CA0F05" w:rsidR="00754ABC" w:rsidRDefault="005E74A8" w:rsidP="005E74A8">
      <w:pPr>
        <w:pStyle w:val="Details"/>
        <w:numPr>
          <w:ilvl w:val="0"/>
          <w:numId w:val="7"/>
        </w:numPr>
      </w:pPr>
      <w:r>
        <w:t>Canteen Staff</w:t>
      </w:r>
    </w:p>
    <w:p w14:paraId="7DAF1019" w14:textId="14F41D00" w:rsidR="005E74A8" w:rsidRDefault="005E74A8" w:rsidP="005E74A8">
      <w:pPr>
        <w:pStyle w:val="Details"/>
        <w:numPr>
          <w:ilvl w:val="0"/>
          <w:numId w:val="7"/>
        </w:numPr>
      </w:pPr>
      <w:r>
        <w:t>Teacher/Student</w:t>
      </w:r>
    </w:p>
    <w:p w14:paraId="740956B3" w14:textId="77777777" w:rsidR="005E74A8" w:rsidRDefault="005E74A8" w:rsidP="005E74A8">
      <w:pPr>
        <w:pStyle w:val="Details"/>
        <w:ind w:left="2070"/>
      </w:pPr>
    </w:p>
    <w:p w14:paraId="2C16E943" w14:textId="05771464" w:rsidR="00A57CE9" w:rsidRDefault="00A57CE9" w:rsidP="00A57CE9">
      <w:pPr>
        <w:pStyle w:val="Details"/>
        <w:numPr>
          <w:ilvl w:val="0"/>
          <w:numId w:val="4"/>
        </w:numPr>
      </w:pPr>
      <w:r>
        <w:t xml:space="preserve">List the Modules included in your </w:t>
      </w:r>
      <w:r w:rsidR="002F36F0">
        <w:t>System?</w:t>
      </w:r>
    </w:p>
    <w:p w14:paraId="583B1EA8" w14:textId="254FF8BB" w:rsidR="00754ABC" w:rsidRDefault="00754ABC" w:rsidP="00754ABC">
      <w:pPr>
        <w:pStyle w:val="Details"/>
        <w:ind w:left="720"/>
        <w:rPr>
          <w:i/>
        </w:rPr>
      </w:pPr>
    </w:p>
    <w:p w14:paraId="0805E066" w14:textId="14CB51F8" w:rsidR="005E74A8" w:rsidRDefault="005E74A8" w:rsidP="005E74A8">
      <w:pPr>
        <w:pStyle w:val="Details"/>
        <w:numPr>
          <w:ilvl w:val="0"/>
          <w:numId w:val="8"/>
        </w:numPr>
      </w:pPr>
      <w:r>
        <w:t>Admin</w:t>
      </w:r>
    </w:p>
    <w:p w14:paraId="79719525" w14:textId="77777777" w:rsidR="005E74A8" w:rsidRDefault="005E74A8" w:rsidP="005E74A8">
      <w:pPr>
        <w:pStyle w:val="Details"/>
        <w:numPr>
          <w:ilvl w:val="0"/>
          <w:numId w:val="8"/>
        </w:numPr>
      </w:pPr>
      <w:r>
        <w:t>Canteen Staff</w:t>
      </w:r>
    </w:p>
    <w:p w14:paraId="157398A4" w14:textId="77777777" w:rsidR="005E74A8" w:rsidRDefault="005E74A8" w:rsidP="005E74A8">
      <w:pPr>
        <w:pStyle w:val="Details"/>
        <w:numPr>
          <w:ilvl w:val="0"/>
          <w:numId w:val="8"/>
        </w:numPr>
      </w:pPr>
      <w:r>
        <w:t>Teacher/Student</w:t>
      </w:r>
    </w:p>
    <w:p w14:paraId="57145702" w14:textId="77777777" w:rsidR="005E74A8" w:rsidRDefault="005E74A8" w:rsidP="005E74A8">
      <w:pPr>
        <w:pStyle w:val="Details"/>
        <w:ind w:left="2160"/>
      </w:pPr>
    </w:p>
    <w:p w14:paraId="7C6B306A" w14:textId="6F140691" w:rsidR="002F36F0" w:rsidRDefault="002F36F0" w:rsidP="00A57CE9">
      <w:pPr>
        <w:pStyle w:val="Details"/>
        <w:numPr>
          <w:ilvl w:val="0"/>
          <w:numId w:val="4"/>
        </w:numPr>
      </w:pPr>
      <w:r>
        <w:t>Identify the users in your project?</w:t>
      </w:r>
    </w:p>
    <w:p w14:paraId="6E4CEC53" w14:textId="18130B8A" w:rsidR="00754ABC" w:rsidRDefault="00754ABC" w:rsidP="00754ABC">
      <w:pPr>
        <w:pStyle w:val="Details"/>
        <w:ind w:left="720"/>
      </w:pPr>
    </w:p>
    <w:p w14:paraId="5F2E0608" w14:textId="3E0B6499" w:rsidR="005E74A8" w:rsidRDefault="005E74A8" w:rsidP="008607B7">
      <w:pPr>
        <w:pStyle w:val="Details"/>
        <w:numPr>
          <w:ilvl w:val="3"/>
          <w:numId w:val="10"/>
        </w:numPr>
      </w:pPr>
      <w:r>
        <w:t>Canteen Staff</w:t>
      </w:r>
    </w:p>
    <w:p w14:paraId="03AA4A1C" w14:textId="561F0E15" w:rsidR="005E74A8" w:rsidRDefault="005E74A8" w:rsidP="008607B7">
      <w:pPr>
        <w:pStyle w:val="Details"/>
        <w:numPr>
          <w:ilvl w:val="3"/>
          <w:numId w:val="10"/>
        </w:numPr>
      </w:pPr>
      <w:r>
        <w:t>Teacher/Student</w:t>
      </w:r>
    </w:p>
    <w:p w14:paraId="2DAE6974" w14:textId="76C38B08" w:rsidR="00754ABC" w:rsidRPr="002569B5" w:rsidRDefault="00754ABC" w:rsidP="008607B7">
      <w:pPr>
        <w:pStyle w:val="Details"/>
        <w:ind w:left="3820"/>
        <w:rPr>
          <w:i/>
        </w:rPr>
      </w:pPr>
    </w:p>
    <w:p w14:paraId="12C88FB8" w14:textId="1DBBEFCB" w:rsidR="00754ABC" w:rsidRDefault="00754ABC" w:rsidP="00754ABC">
      <w:pPr>
        <w:pStyle w:val="Details"/>
        <w:ind w:left="720"/>
      </w:pPr>
    </w:p>
    <w:p w14:paraId="4DEAF5F8" w14:textId="77777777" w:rsidR="008607B7" w:rsidRDefault="008607B7" w:rsidP="00754ABC">
      <w:pPr>
        <w:pStyle w:val="Details"/>
        <w:ind w:left="720"/>
      </w:pPr>
    </w:p>
    <w:p w14:paraId="4E304CEE" w14:textId="333E3ECA" w:rsidR="002F36F0" w:rsidRDefault="002F36F0" w:rsidP="00A57CE9">
      <w:pPr>
        <w:pStyle w:val="Details"/>
        <w:numPr>
          <w:ilvl w:val="0"/>
          <w:numId w:val="4"/>
        </w:numPr>
      </w:pPr>
      <w:r>
        <w:t>Who owns the system?</w:t>
      </w:r>
    </w:p>
    <w:p w14:paraId="75FBA704" w14:textId="52434A46" w:rsidR="00754ABC" w:rsidRDefault="00754ABC" w:rsidP="00754ABC">
      <w:pPr>
        <w:pStyle w:val="Details"/>
        <w:ind w:left="720"/>
      </w:pPr>
    </w:p>
    <w:p w14:paraId="15C6230B" w14:textId="154D4879" w:rsidR="00754ABC" w:rsidRPr="008607B7" w:rsidRDefault="008607B7" w:rsidP="008607B7">
      <w:pPr>
        <w:pStyle w:val="Details"/>
        <w:numPr>
          <w:ilvl w:val="0"/>
          <w:numId w:val="11"/>
        </w:numPr>
      </w:pPr>
      <w:r>
        <w:rPr>
          <w:i/>
        </w:rPr>
        <w:t>Admin</w:t>
      </w:r>
    </w:p>
    <w:p w14:paraId="50E1F69D" w14:textId="77777777" w:rsidR="008607B7" w:rsidRDefault="008607B7" w:rsidP="008607B7">
      <w:pPr>
        <w:pStyle w:val="Details"/>
        <w:ind w:left="1440"/>
      </w:pPr>
    </w:p>
    <w:p w14:paraId="5330FB56" w14:textId="6D3B2453" w:rsidR="002F36F0" w:rsidRDefault="002F36F0" w:rsidP="00A57CE9">
      <w:pPr>
        <w:pStyle w:val="Details"/>
        <w:numPr>
          <w:ilvl w:val="0"/>
          <w:numId w:val="4"/>
        </w:numPr>
      </w:pPr>
      <w:r>
        <w:t>System is related to which firm/industry/organization?</w:t>
      </w:r>
    </w:p>
    <w:p w14:paraId="10ED815C" w14:textId="7F92CB28" w:rsidR="00754ABC" w:rsidRDefault="00754ABC" w:rsidP="00754ABC">
      <w:pPr>
        <w:pStyle w:val="Details"/>
        <w:ind w:left="720"/>
      </w:pPr>
      <w:r>
        <w:t xml:space="preserve"> </w:t>
      </w:r>
    </w:p>
    <w:p w14:paraId="49614AD3" w14:textId="1B69CCEB" w:rsidR="00754ABC" w:rsidRDefault="00754ABC" w:rsidP="008607B7">
      <w:pPr>
        <w:pStyle w:val="Details"/>
        <w:ind w:left="720"/>
      </w:pPr>
      <w:r>
        <w:t xml:space="preserve">            </w:t>
      </w:r>
      <w:r w:rsidR="008607B7">
        <w:rPr>
          <w:i/>
        </w:rPr>
        <w:t xml:space="preserve">Related to food </w:t>
      </w:r>
    </w:p>
    <w:p w14:paraId="74354C57" w14:textId="77777777" w:rsidR="00754ABC" w:rsidRDefault="00754ABC" w:rsidP="008607B7">
      <w:pPr>
        <w:pStyle w:val="Details"/>
      </w:pPr>
    </w:p>
    <w:p w14:paraId="0F208E04" w14:textId="3BBE933A" w:rsidR="002F36F0" w:rsidRDefault="002F36F0" w:rsidP="00A57CE9">
      <w:pPr>
        <w:pStyle w:val="Details"/>
        <w:numPr>
          <w:ilvl w:val="0"/>
          <w:numId w:val="4"/>
        </w:numPr>
      </w:pPr>
      <w:r>
        <w:t>Details</w:t>
      </w:r>
      <w:r w:rsidR="00754ABC">
        <w:t xml:space="preserve"> of person that you have contacted for data collection?</w:t>
      </w:r>
    </w:p>
    <w:p w14:paraId="0C65E840" w14:textId="7266A8F1" w:rsidR="00754ABC" w:rsidRPr="002569B5" w:rsidRDefault="00754ABC" w:rsidP="008607B7">
      <w:pPr>
        <w:pStyle w:val="Details"/>
        <w:rPr>
          <w:i/>
        </w:rPr>
      </w:pPr>
    </w:p>
    <w:p w14:paraId="25F51E9E" w14:textId="4CDD5036" w:rsidR="00754ABC" w:rsidRDefault="00754ABC" w:rsidP="00754ABC">
      <w:pPr>
        <w:pStyle w:val="Details"/>
        <w:ind w:left="720"/>
      </w:pPr>
    </w:p>
    <w:p w14:paraId="615B0A5F" w14:textId="77777777" w:rsidR="00AE6A4C" w:rsidRDefault="00AE6A4C" w:rsidP="00754ABC">
      <w:pPr>
        <w:pStyle w:val="Details"/>
        <w:ind w:left="720"/>
      </w:pPr>
    </w:p>
    <w:p w14:paraId="55C3403F" w14:textId="06E12968" w:rsidR="00754ABC" w:rsidRDefault="00754ABC" w:rsidP="00A57CE9">
      <w:pPr>
        <w:pStyle w:val="Details"/>
        <w:numPr>
          <w:ilvl w:val="0"/>
          <w:numId w:val="4"/>
        </w:numPr>
      </w:pPr>
      <w:r>
        <w:t>Questionnaire to</w:t>
      </w:r>
      <w:r w:rsidR="00E6492A">
        <w:t xml:space="preserve"> collect details about </w:t>
      </w:r>
      <w:r w:rsidR="00F06B9C">
        <w:t>the project</w:t>
      </w:r>
      <w:r>
        <w:t>? (min 10</w:t>
      </w:r>
      <w:r w:rsidR="00A83459">
        <w:t xml:space="preserve"> </w:t>
      </w:r>
      <w:r>
        <w:t xml:space="preserve">questions, include descriptive answers, attach additional </w:t>
      </w:r>
      <w:r w:rsidR="00F75C8D">
        <w:t>docs (</w:t>
      </w:r>
      <w:r w:rsidR="00E6492A">
        <w:t>e.g. Bill receipts, certificate models)</w:t>
      </w:r>
      <w:r>
        <w:t>, if any?)</w:t>
      </w:r>
    </w:p>
    <w:p w14:paraId="050BE7DE" w14:textId="34CAF0FD" w:rsidR="00754ABC" w:rsidRDefault="00754ABC" w:rsidP="00754ABC">
      <w:pPr>
        <w:pStyle w:val="Details"/>
        <w:ind w:left="360"/>
      </w:pPr>
    </w:p>
    <w:p w14:paraId="0BF55AD2" w14:textId="77777777" w:rsidR="00A57CE9" w:rsidRDefault="00A57CE9" w:rsidP="00A57CE9">
      <w:pPr>
        <w:pStyle w:val="Details"/>
      </w:pPr>
    </w:p>
    <w:p w14:paraId="7755F222" w14:textId="77777777" w:rsidR="00A57CE9" w:rsidRDefault="00A57CE9" w:rsidP="00A57CE9">
      <w:pPr>
        <w:pStyle w:val="Details"/>
      </w:pPr>
    </w:p>
    <w:p w14:paraId="5355DFBF" w14:textId="20758EBC" w:rsidR="00A57CE9" w:rsidRDefault="00A57CE9" w:rsidP="00A57CE9">
      <w:pPr>
        <w:pStyle w:val="Details"/>
      </w:pPr>
    </w:p>
    <w:p w14:paraId="58F18ECC" w14:textId="77777777" w:rsidR="00A57CE9" w:rsidRDefault="00A57CE9" w:rsidP="00A57CE9">
      <w:pPr>
        <w:pStyle w:val="Details"/>
      </w:pPr>
    </w:p>
    <w:sectPr w:rsidR="00A57CE9"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04AED" w14:textId="77777777" w:rsidR="00446FE1" w:rsidRDefault="00446FE1">
      <w:pPr>
        <w:spacing w:after="0" w:line="240" w:lineRule="auto"/>
      </w:pPr>
      <w:r>
        <w:separator/>
      </w:r>
    </w:p>
  </w:endnote>
  <w:endnote w:type="continuationSeparator" w:id="0">
    <w:p w14:paraId="0E4A2D6A" w14:textId="77777777" w:rsidR="00446FE1" w:rsidRDefault="00446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721CB" w14:textId="77777777" w:rsidR="00446FE1" w:rsidRDefault="00446FE1">
      <w:pPr>
        <w:spacing w:after="0" w:line="240" w:lineRule="auto"/>
      </w:pPr>
      <w:r>
        <w:separator/>
      </w:r>
    </w:p>
  </w:footnote>
  <w:footnote w:type="continuationSeparator" w:id="0">
    <w:p w14:paraId="1107BA45" w14:textId="77777777" w:rsidR="00446FE1" w:rsidRDefault="00446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6BF5" w14:textId="77777777" w:rsidR="00EF36A5" w:rsidRDefault="00EF36A5">
    <w:pPr>
      <w:pStyle w:val="Header"/>
    </w:pPr>
    <w:r>
      <w:rPr>
        <w:noProof/>
        <w:color w:val="auto"/>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737680"/>
    <w:multiLevelType w:val="hybridMultilevel"/>
    <w:tmpl w:val="C5CA64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FBF18C5"/>
    <w:multiLevelType w:val="hybridMultilevel"/>
    <w:tmpl w:val="09D819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73C8B"/>
    <w:multiLevelType w:val="hybridMultilevel"/>
    <w:tmpl w:val="C99A9A24"/>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6" w15:restartNumberingAfterBreak="0">
    <w:nsid w:val="5E7E5BBC"/>
    <w:multiLevelType w:val="hybridMultilevel"/>
    <w:tmpl w:val="18CEE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125189"/>
    <w:multiLevelType w:val="hybridMultilevel"/>
    <w:tmpl w:val="685AB4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4F22CFE"/>
    <w:multiLevelType w:val="hybridMultilevel"/>
    <w:tmpl w:val="8D48AA10"/>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10" w15:restartNumberingAfterBreak="0">
    <w:nsid w:val="75D00E94"/>
    <w:multiLevelType w:val="hybridMultilevel"/>
    <w:tmpl w:val="F6605B18"/>
    <w:lvl w:ilvl="0" w:tplc="40090001">
      <w:start w:val="1"/>
      <w:numFmt w:val="bullet"/>
      <w:lvlText w:val=""/>
      <w:lvlJc w:val="left"/>
      <w:pPr>
        <w:ind w:left="3820" w:hanging="360"/>
      </w:pPr>
      <w:rPr>
        <w:rFonts w:ascii="Symbol" w:hAnsi="Symbol" w:hint="default"/>
      </w:rPr>
    </w:lvl>
    <w:lvl w:ilvl="1" w:tplc="40090003" w:tentative="1">
      <w:start w:val="1"/>
      <w:numFmt w:val="bullet"/>
      <w:lvlText w:val="o"/>
      <w:lvlJc w:val="left"/>
      <w:pPr>
        <w:ind w:left="4540" w:hanging="360"/>
      </w:pPr>
      <w:rPr>
        <w:rFonts w:ascii="Courier New" w:hAnsi="Courier New" w:cs="Courier New" w:hint="default"/>
      </w:rPr>
    </w:lvl>
    <w:lvl w:ilvl="2" w:tplc="40090005" w:tentative="1">
      <w:start w:val="1"/>
      <w:numFmt w:val="bullet"/>
      <w:lvlText w:val=""/>
      <w:lvlJc w:val="left"/>
      <w:pPr>
        <w:ind w:left="5260" w:hanging="360"/>
      </w:pPr>
      <w:rPr>
        <w:rFonts w:ascii="Wingdings" w:hAnsi="Wingdings" w:hint="default"/>
      </w:rPr>
    </w:lvl>
    <w:lvl w:ilvl="3" w:tplc="40090001" w:tentative="1">
      <w:start w:val="1"/>
      <w:numFmt w:val="bullet"/>
      <w:lvlText w:val=""/>
      <w:lvlJc w:val="left"/>
      <w:pPr>
        <w:ind w:left="5980" w:hanging="360"/>
      </w:pPr>
      <w:rPr>
        <w:rFonts w:ascii="Symbol" w:hAnsi="Symbol" w:hint="default"/>
      </w:rPr>
    </w:lvl>
    <w:lvl w:ilvl="4" w:tplc="40090003" w:tentative="1">
      <w:start w:val="1"/>
      <w:numFmt w:val="bullet"/>
      <w:lvlText w:val="o"/>
      <w:lvlJc w:val="left"/>
      <w:pPr>
        <w:ind w:left="6700" w:hanging="360"/>
      </w:pPr>
      <w:rPr>
        <w:rFonts w:ascii="Courier New" w:hAnsi="Courier New" w:cs="Courier New" w:hint="default"/>
      </w:rPr>
    </w:lvl>
    <w:lvl w:ilvl="5" w:tplc="40090005" w:tentative="1">
      <w:start w:val="1"/>
      <w:numFmt w:val="bullet"/>
      <w:lvlText w:val=""/>
      <w:lvlJc w:val="left"/>
      <w:pPr>
        <w:ind w:left="7420" w:hanging="360"/>
      </w:pPr>
      <w:rPr>
        <w:rFonts w:ascii="Wingdings" w:hAnsi="Wingdings" w:hint="default"/>
      </w:rPr>
    </w:lvl>
    <w:lvl w:ilvl="6" w:tplc="40090001" w:tentative="1">
      <w:start w:val="1"/>
      <w:numFmt w:val="bullet"/>
      <w:lvlText w:val=""/>
      <w:lvlJc w:val="left"/>
      <w:pPr>
        <w:ind w:left="8140" w:hanging="360"/>
      </w:pPr>
      <w:rPr>
        <w:rFonts w:ascii="Symbol" w:hAnsi="Symbol" w:hint="default"/>
      </w:rPr>
    </w:lvl>
    <w:lvl w:ilvl="7" w:tplc="40090003" w:tentative="1">
      <w:start w:val="1"/>
      <w:numFmt w:val="bullet"/>
      <w:lvlText w:val="o"/>
      <w:lvlJc w:val="left"/>
      <w:pPr>
        <w:ind w:left="8860" w:hanging="360"/>
      </w:pPr>
      <w:rPr>
        <w:rFonts w:ascii="Courier New" w:hAnsi="Courier New" w:cs="Courier New" w:hint="default"/>
      </w:rPr>
    </w:lvl>
    <w:lvl w:ilvl="8" w:tplc="40090005" w:tentative="1">
      <w:start w:val="1"/>
      <w:numFmt w:val="bullet"/>
      <w:lvlText w:val=""/>
      <w:lvlJc w:val="left"/>
      <w:pPr>
        <w:ind w:left="9580" w:hanging="360"/>
      </w:pPr>
      <w:rPr>
        <w:rFonts w:ascii="Wingdings" w:hAnsi="Wingdings" w:hint="default"/>
      </w:rPr>
    </w:lvl>
  </w:abstractNum>
  <w:num w:numId="1" w16cid:durableId="1141651478">
    <w:abstractNumId w:val="0"/>
  </w:num>
  <w:num w:numId="2" w16cid:durableId="1884907213">
    <w:abstractNumId w:val="4"/>
  </w:num>
  <w:num w:numId="3" w16cid:durableId="1317689706">
    <w:abstractNumId w:val="7"/>
  </w:num>
  <w:num w:numId="4" w16cid:durableId="1878273855">
    <w:abstractNumId w:val="1"/>
  </w:num>
  <w:num w:numId="5" w16cid:durableId="1309550521">
    <w:abstractNumId w:val="3"/>
  </w:num>
  <w:num w:numId="6" w16cid:durableId="849568593">
    <w:abstractNumId w:val="5"/>
  </w:num>
  <w:num w:numId="7" w16cid:durableId="1721395853">
    <w:abstractNumId w:val="9"/>
  </w:num>
  <w:num w:numId="8" w16cid:durableId="2088116589">
    <w:abstractNumId w:val="2"/>
  </w:num>
  <w:num w:numId="9" w16cid:durableId="1641229557">
    <w:abstractNumId w:val="10"/>
  </w:num>
  <w:num w:numId="10" w16cid:durableId="217208516">
    <w:abstractNumId w:val="6"/>
  </w:num>
  <w:num w:numId="11" w16cid:durableId="8942419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E9"/>
    <w:rsid w:val="0001495E"/>
    <w:rsid w:val="0001626D"/>
    <w:rsid w:val="00035454"/>
    <w:rsid w:val="001C3C92"/>
    <w:rsid w:val="002569B5"/>
    <w:rsid w:val="002E0B9C"/>
    <w:rsid w:val="002E6287"/>
    <w:rsid w:val="002F36F0"/>
    <w:rsid w:val="00303AE1"/>
    <w:rsid w:val="00385963"/>
    <w:rsid w:val="003949BD"/>
    <w:rsid w:val="00446FE1"/>
    <w:rsid w:val="004D61A7"/>
    <w:rsid w:val="00524B92"/>
    <w:rsid w:val="0053630E"/>
    <w:rsid w:val="00560F76"/>
    <w:rsid w:val="0057184E"/>
    <w:rsid w:val="00591FFE"/>
    <w:rsid w:val="005E74A8"/>
    <w:rsid w:val="006B7784"/>
    <w:rsid w:val="006F16F0"/>
    <w:rsid w:val="007520BE"/>
    <w:rsid w:val="00754ABC"/>
    <w:rsid w:val="008607B7"/>
    <w:rsid w:val="00870CE7"/>
    <w:rsid w:val="00907597"/>
    <w:rsid w:val="0094030A"/>
    <w:rsid w:val="00A448C1"/>
    <w:rsid w:val="00A57CE9"/>
    <w:rsid w:val="00A83459"/>
    <w:rsid w:val="00AA7AA0"/>
    <w:rsid w:val="00AB4981"/>
    <w:rsid w:val="00AE54A7"/>
    <w:rsid w:val="00AE6A4C"/>
    <w:rsid w:val="00B43495"/>
    <w:rsid w:val="00B70211"/>
    <w:rsid w:val="00BA5423"/>
    <w:rsid w:val="00C84D21"/>
    <w:rsid w:val="00CA6B4F"/>
    <w:rsid w:val="00D0550B"/>
    <w:rsid w:val="00D42023"/>
    <w:rsid w:val="00DA4A43"/>
    <w:rsid w:val="00DA5BEB"/>
    <w:rsid w:val="00DE395C"/>
    <w:rsid w:val="00E2411A"/>
    <w:rsid w:val="00E37225"/>
    <w:rsid w:val="00E51439"/>
    <w:rsid w:val="00E6492A"/>
    <w:rsid w:val="00EB1495"/>
    <w:rsid w:val="00EF36A5"/>
    <w:rsid w:val="00F06B9C"/>
    <w:rsid w:val="00F75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2022-08-31T16:35:00Z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